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DBEF3" w14:textId="77777777" w:rsidR="00A03C16" w:rsidRDefault="00000000">
      <w:r>
        <w:t>Персональное число года</w:t>
      </w:r>
      <w:r w:rsidRPr="00816C8F">
        <w:t xml:space="preserve"> 1</w:t>
      </w:r>
    </w:p>
    <w:p w14:paraId="46F3245A" w14:textId="77777777" w:rsidR="00A03C16" w:rsidRDefault="00000000">
      <w:r>
        <w:t xml:space="preserve">Это год обновления ваших дел и возрождения. Год начинаний, самых смелых планов, независимости, инициативы, решительности. Будьте готовы меняться и развиваться. Необходимо проявить инициативу, активность, отвагу, решительность и воспользоваться всеми новыми возможностями, которые вам будут предоставлены. У вас начнется новый девятилетний цикл событий, и от того, что вы посеете сейчас, зависят следующие девять лет вашей жизни.  </w:t>
      </w:r>
      <w:r>
        <w:br/>
      </w:r>
      <w:r>
        <w:br/>
        <w:t xml:space="preserve">Целеустремленность, смелость, креативность и организаторские способности единицы понадобятся в этом году. </w:t>
      </w:r>
      <w:r>
        <w:br/>
      </w:r>
      <w:r>
        <w:br/>
        <w:t xml:space="preserve">Не оглядывайтесь назад: это может помешать начинаниям; смотрите в будущее с готовностью измениться ради него. </w:t>
      </w:r>
      <w:r>
        <w:br/>
      </w:r>
      <w:r>
        <w:br/>
        <w:t xml:space="preserve">Благоприятные возможности: </w:t>
      </w:r>
      <w:r>
        <w:br/>
      </w:r>
      <w:r>
        <w:br/>
        <w:t xml:space="preserve">В этот год можно: </w:t>
      </w:r>
      <w:r>
        <w:br/>
      </w:r>
      <w:r>
        <w:br/>
        <w:t xml:space="preserve">● менять курс: начинать новые направления деятельности, дела, бизнес, проекты; </w:t>
      </w:r>
    </w:p>
    <w:p w14:paraId="78C673BF" w14:textId="77777777" w:rsidR="00A03C16" w:rsidRDefault="00000000">
      <w:r>
        <w:t xml:space="preserve">● расписывать свои планы, цели, желания и потребности на девятилетний цикл; </w:t>
      </w:r>
    </w:p>
    <w:p w14:paraId="70536B88" w14:textId="77777777" w:rsidR="00A03C16" w:rsidRDefault="00000000">
      <w:r>
        <w:t xml:space="preserve">● заниматься организацией дел, самодисциплиной, </w:t>
      </w:r>
      <w:proofErr w:type="spellStart"/>
      <w:r>
        <w:t>выстраи</w:t>
      </w:r>
      <w:proofErr w:type="spellEnd"/>
      <w:r>
        <w:t xml:space="preserve">- </w:t>
      </w:r>
      <w:proofErr w:type="spellStart"/>
      <w:r>
        <w:t>вать</w:t>
      </w:r>
      <w:proofErr w:type="spellEnd"/>
      <w:r>
        <w:t xml:space="preserve"> строгую систему; </w:t>
      </w:r>
    </w:p>
    <w:p w14:paraId="4B513811" w14:textId="77777777" w:rsidR="00A03C16" w:rsidRDefault="00000000">
      <w:r>
        <w:t xml:space="preserve">● планировать за себя и за других. </w:t>
      </w:r>
    </w:p>
    <w:p w14:paraId="05E0C12A" w14:textId="77777777" w:rsidR="00A03C16" w:rsidRDefault="00000000">
      <w:r>
        <w:t xml:space="preserve">Не бойтесь рискнуть и начать; определите свои цели и приступайте к их реализации. Это идеальное время для профессионального и личностного роста. Год научит вас быть активными, решительными, смелыми, целеустремленными. </w:t>
      </w:r>
      <w:r>
        <w:br/>
      </w:r>
      <w:r>
        <w:br/>
        <w:t xml:space="preserve">Если вам не нравится своя работа, то сейчас самое подходящее время ее поменять. Также это прекрасный период для старта бизнеса или нового проекта. Это и время позаботиться о себе: сконцентрируйтесь на своей жизненной цели, своих достоинствах, желаниях и мечтах. Вам могут предложить работу в совершенно другой области деятельности; вероятно, появится возможность сменить место жительства. </w:t>
      </w:r>
      <w:r>
        <w:br/>
      </w:r>
      <w:r>
        <w:br/>
        <w:t xml:space="preserve">Пора начинать реализацию целей и инновационных идей, пора действовать и двигаться вперед. Энтузиазм, позитив, сила воли и смелость помогут вам преодолеть препятствия. Проявляйте инициативу и настойчивость — это ваши </w:t>
      </w:r>
      <w:proofErr w:type="spellStart"/>
      <w:r>
        <w:t>эключи</w:t>
      </w:r>
      <w:proofErr w:type="spellEnd"/>
      <w:r>
        <w:t xml:space="preserve"> к успеху в этом году. В то же время избегайте импульсивности и своеволия: если нет уверенности в себе и своих проектах, то будущее пугает. Научитесь доверять своей интуиции, прислушайтесь к ней. </w:t>
      </w:r>
      <w:r>
        <w:br/>
      </w:r>
      <w:r>
        <w:br/>
        <w:t xml:space="preserve">Это лучшее время для замены старого новым. Важно сконцентрироваться на себе: своих достижениях и успехе. Займитесь теми направлениями, в которых ожидаете изменений. </w:t>
      </w:r>
      <w:r>
        <w:br/>
      </w:r>
      <w:r>
        <w:br/>
        <w:t xml:space="preserve">Личная жизнь: </w:t>
      </w:r>
      <w:r>
        <w:br/>
      </w:r>
      <w:r>
        <w:br/>
        <w:t xml:space="preserve">В этом году люди нередко чувствуют себя одинокими, не ощущая поддержку близких или окружения. Окружающие могут почувствовать ваше беспокойство либо волноваться из-за ваших </w:t>
      </w:r>
      <w:r>
        <w:lastRenderedPageBreak/>
        <w:t xml:space="preserve">изменений, особенно если вы начнете двигаться в другом направлении, неожиданном для них. Ведь большинство людей пугают перемены. </w:t>
      </w:r>
      <w:r>
        <w:br/>
      </w:r>
      <w:r>
        <w:br/>
        <w:t xml:space="preserve">Вашей второй половине будет сложно успевать за вами (если у нее не первое число года), и у вас сложится впечатление, что вы бежите в одиночестве. Попытайтесь договориться о поддержке близких в ваших начинаниях: она вам сейчас очень понадобится. Но не стоит отказываться от реализации своих планов: независимость от партнера вам тоже важна. Со временем окружающие примирятся с вашим выбором, особенно когда увидят ваши положительные изменения, а пока попробуйте донести мысль партнеру на понятном ему языке. Впрочем, не нужно устраивать длинные дебаты по этому поводу: позднее окружающие сами поддержат вас, ведь успешные люди всем нравятся. </w:t>
      </w:r>
      <w:r>
        <w:br/>
      </w:r>
      <w:r>
        <w:br/>
        <w:t xml:space="preserve">Одиноким людям этот год несет возможность новых отношений, романов, знакомств. В этом году вы способны заложить прочный фундамент отношений или, наоборот, будете наслаждаться множеством мимолетных знакомств, которые долго не продлятся. Не стоит ходить вокруг да около — решительно делайте первый шаг. </w:t>
      </w:r>
      <w:r>
        <w:br/>
      </w:r>
      <w:r>
        <w:br/>
        <w:t xml:space="preserve">Развитие и карьера: </w:t>
      </w:r>
      <w:r>
        <w:br/>
      </w:r>
      <w:r>
        <w:br/>
        <w:t xml:space="preserve">Если ваше личное число года совпадает с числом судьбы, то энергия этого числа усиливается многократно. Тогда в этот год очень пригодится дополнительная уверенность в себе — получите ее от окружения или пройдите тренинги уверенности в себе. </w:t>
      </w:r>
      <w:r>
        <w:br/>
      </w:r>
      <w:r>
        <w:br/>
        <w:t xml:space="preserve">Этот год пролетит очень быстро. В работе над собой и своими планами, целями семья может отойти на второй план. Но в этом году нужно сделать рывок. Единица также может означать переезд, удачные вложения, путешествия. </w:t>
      </w:r>
      <w:r>
        <w:br/>
      </w:r>
      <w:r>
        <w:br/>
        <w:t xml:space="preserve">Осень откроет дорогу к новым и неожиданным для вас </w:t>
      </w:r>
      <w:proofErr w:type="spellStart"/>
      <w:r>
        <w:t>реше</w:t>
      </w:r>
      <w:proofErr w:type="spellEnd"/>
      <w:r>
        <w:t xml:space="preserve">- </w:t>
      </w:r>
      <w:proofErr w:type="spellStart"/>
      <w:r>
        <w:t>ниям</w:t>
      </w:r>
      <w:proofErr w:type="spellEnd"/>
      <w:r>
        <w:t xml:space="preserve">. У вас появятся новые идеи, интересы, и вы можете даже оказаться в новом социальном кругу. </w:t>
      </w:r>
      <w:r>
        <w:br/>
      </w:r>
      <w:r>
        <w:br/>
        <w:t xml:space="preserve">Главное — начать. </w:t>
      </w:r>
      <w:r>
        <w:br/>
      </w:r>
      <w:r>
        <w:br/>
        <w:t xml:space="preserve">Основной мотив года: </w:t>
      </w:r>
      <w:r>
        <w:br/>
      </w:r>
      <w:r>
        <w:br/>
        <w:t xml:space="preserve">Карьера будет на первом месте. В этот год вас интересуют победа, должность, карьерный рост, деньги. Включаются амбиции, и финансовое вознаграждение не заставит себя ждать. </w:t>
      </w:r>
    </w:p>
    <w:p w14:paraId="1A5F2BB2" w14:textId="77777777" w:rsidR="00A03C16" w:rsidRDefault="00A03C16"/>
    <w:sectPr w:rsidR="00A03C16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2D3F3" w14:textId="77777777" w:rsidR="00E319CF" w:rsidRDefault="00E319CF">
      <w:pPr>
        <w:spacing w:after="0" w:line="240" w:lineRule="auto"/>
      </w:pPr>
      <w:r>
        <w:separator/>
      </w:r>
    </w:p>
  </w:endnote>
  <w:endnote w:type="continuationSeparator" w:id="0">
    <w:p w14:paraId="328C7680" w14:textId="77777777" w:rsidR="00E319CF" w:rsidRDefault="00E31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600DA" w14:textId="77777777" w:rsidR="00E319CF" w:rsidRDefault="00E319C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C6C6E8C" w14:textId="77777777" w:rsidR="00E319CF" w:rsidRDefault="00E319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A03C16"/>
    <w:rsid w:val="00816C8F"/>
    <w:rsid w:val="00A03C16"/>
    <w:rsid w:val="00E3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380B5"/>
  <w15:docId w15:val="{4422765F-2335-4CE2-9F68-9C668C466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644</Words>
  <Characters>3673</Characters>
  <Application>Microsoft Office Word</Application>
  <DocSecurity>0</DocSecurity>
  <Lines>30</Lines>
  <Paragraphs>8</Paragraphs>
  <ScaleCrop>false</ScaleCrop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Тимка Барбер</dc:creator>
  <dc:description/>
  <cp:lastModifiedBy>Dobro</cp:lastModifiedBy>
  <cp:revision>2</cp:revision>
  <dcterms:created xsi:type="dcterms:W3CDTF">2025-03-16T10:31:00Z</dcterms:created>
  <dcterms:modified xsi:type="dcterms:W3CDTF">2025-03-16T10:31:00Z</dcterms:modified>
</cp:coreProperties>
</file>